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6D" w:rsidRDefault="006547EF">
      <w:pPr>
        <w:pStyle w:val="Title"/>
      </w:pPr>
      <w:sdt>
        <w:sdtPr>
          <w:alias w:val="Enter your name:"/>
          <w:tag w:val=""/>
          <w:id w:val="-328297061"/>
          <w:placeholder>
            <w:docPart w:val="E9DF81F8259743C497B9E50CD68BCCA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EndPr/>
        <w:sdtContent>
          <w:r w:rsidR="002A64B8">
            <w:t>Dhiraj Taye</w:t>
          </w:r>
        </w:sdtContent>
      </w:sdt>
    </w:p>
    <w:p w:rsidR="00394A6D" w:rsidRDefault="002A64B8">
      <w:r>
        <w:t>Assam</w:t>
      </w:r>
      <w:r w:rsidR="00CC75DB">
        <w:t xml:space="preserve">, </w:t>
      </w:r>
      <w:proofErr w:type="spellStart"/>
      <w:r>
        <w:t>Dibrugarh</w:t>
      </w:r>
      <w:proofErr w:type="spellEnd"/>
      <w:r>
        <w:t xml:space="preserve"> 786001</w:t>
      </w:r>
      <w:r w:rsidR="007D00B3">
        <w:t> | </w:t>
      </w:r>
      <w:r>
        <w:t>8079035794</w:t>
      </w:r>
      <w:r w:rsidR="007D00B3">
        <w:t> | </w:t>
      </w:r>
      <w:r>
        <w:t>dhirajtaye01@gmail.com</w:t>
      </w:r>
    </w:p>
    <w:p w:rsidR="00394A6D" w:rsidRDefault="00394A6D" w:rsidP="002A64B8">
      <w:pPr>
        <w:pStyle w:val="ListBullet"/>
        <w:numPr>
          <w:ilvl w:val="0"/>
          <w:numId w:val="0"/>
        </w:numPr>
      </w:pPr>
    </w:p>
    <w:sdt>
      <w:sdtPr>
        <w:alias w:val="Education:"/>
        <w:tag w:val="Education:"/>
        <w:id w:val="1513793667"/>
        <w:placeholder>
          <w:docPart w:val="9EE2447CFB1D4487AA84FC1124C5F206"/>
        </w:placeholder>
        <w:temporary/>
        <w:showingPlcHdr/>
      </w:sdtPr>
      <w:sdtEndPr/>
      <w:sdtContent>
        <w:p w:rsidR="00394A6D" w:rsidRDefault="007D00B3">
          <w:pPr>
            <w:pStyle w:val="Heading1"/>
          </w:pPr>
          <w:r w:rsidRPr="002A64B8">
            <w:rPr>
              <w:u w:val="single"/>
            </w:rPr>
            <w:t>Education</w:t>
          </w:r>
        </w:p>
      </w:sdtContent>
    </w:sdt>
    <w:p w:rsidR="00394A6D" w:rsidRDefault="002A64B8" w:rsidP="002A64B8">
      <w:pPr>
        <w:pStyle w:val="Heading2"/>
      </w:pPr>
      <w:r>
        <w:t>10th</w:t>
      </w:r>
      <w:r w:rsidR="007D00B3">
        <w:t> | </w:t>
      </w:r>
      <w:r>
        <w:t>2017</w:t>
      </w:r>
      <w:r w:rsidR="007D00B3">
        <w:t> | </w:t>
      </w:r>
      <w:r>
        <w:t>st. xavier’s school</w:t>
      </w:r>
      <w:r w:rsidR="007D00B3">
        <w:t xml:space="preserve"> </w:t>
      </w:r>
    </w:p>
    <w:p w:rsidR="00394A6D" w:rsidRDefault="002A64B8" w:rsidP="002A64B8">
      <w:pPr>
        <w:pStyle w:val="Heading2"/>
      </w:pPr>
      <w:r>
        <w:t>12th</w:t>
      </w:r>
      <w:r w:rsidR="007D00B3">
        <w:t> | </w:t>
      </w:r>
      <w:r>
        <w:t>2019</w:t>
      </w:r>
      <w:r w:rsidR="007D00B3">
        <w:t> | </w:t>
      </w:r>
      <w:r>
        <w:t>dr radhakrishnan school of ARTS, science and commerce</w:t>
      </w:r>
    </w:p>
    <w:p w:rsidR="002A64B8" w:rsidRDefault="002A64B8" w:rsidP="002A64B8">
      <w:pPr>
        <w:pStyle w:val="Heading2"/>
      </w:pPr>
      <w:r>
        <w:t>btech</w:t>
      </w:r>
      <w:r>
        <w:t> | </w:t>
      </w:r>
      <w:r>
        <w:t>2023</w:t>
      </w:r>
      <w:r>
        <w:t> | </w:t>
      </w:r>
      <w:r>
        <w:t>jaipur national university</w:t>
      </w:r>
      <w:r>
        <w:t xml:space="preserve"> </w:t>
      </w:r>
    </w:p>
    <w:p w:rsidR="002A64B8" w:rsidRDefault="002A64B8" w:rsidP="002A64B8">
      <w:pPr>
        <w:pStyle w:val="Heading2"/>
      </w:pPr>
    </w:p>
    <w:p w:rsidR="00394A6D" w:rsidRPr="0085584A" w:rsidRDefault="002A64B8">
      <w:pPr>
        <w:pStyle w:val="Heading1"/>
        <w:rPr>
          <w:color w:val="000000" w:themeColor="text1"/>
          <w:sz w:val="36"/>
          <w:szCs w:val="36"/>
          <w:u w:val="single"/>
        </w:rPr>
      </w:pPr>
      <w:r w:rsidRPr="0085584A">
        <w:rPr>
          <w:color w:val="000000" w:themeColor="text1"/>
          <w:sz w:val="36"/>
          <w:szCs w:val="36"/>
          <w:u w:val="single"/>
        </w:rPr>
        <w:t>PROJECTS</w:t>
      </w:r>
    </w:p>
    <w:p w:rsidR="00394A6D" w:rsidRPr="002A64B8" w:rsidRDefault="002A64B8">
      <w:pPr>
        <w:pStyle w:val="Heading2"/>
        <w:rPr>
          <w:sz w:val="20"/>
        </w:rPr>
      </w:pPr>
      <w:r>
        <w:rPr>
          <w:caps w:val="0"/>
          <w:sz w:val="20"/>
        </w:rPr>
        <w:t>P</w:t>
      </w:r>
      <w:r w:rsidRPr="002A64B8">
        <w:rPr>
          <w:caps w:val="0"/>
          <w:sz w:val="20"/>
        </w:rPr>
        <w:t>ersonal portfolio</w:t>
      </w:r>
    </w:p>
    <w:p w:rsidR="00394A6D" w:rsidRDefault="002A64B8">
      <w:pPr>
        <w:pStyle w:val="ListBullet"/>
      </w:pPr>
      <w:r>
        <w:t>A personal portfolio with black and white theme and a video background.</w:t>
      </w:r>
    </w:p>
    <w:p w:rsidR="00394A6D" w:rsidRDefault="002A64B8">
      <w:pPr>
        <w:pStyle w:val="Heading2"/>
      </w:pPr>
      <w:r>
        <w:rPr>
          <w:caps w:val="0"/>
        </w:rPr>
        <w:t>Ecommerce Website</w:t>
      </w:r>
    </w:p>
    <w:p w:rsidR="00394A6D" w:rsidRDefault="002A64B8">
      <w:pPr>
        <w:pStyle w:val="ListBullet"/>
      </w:pPr>
      <w:r>
        <w:t xml:space="preserve">Shoe city – an prototype of an ecommerce website for shoes with </w:t>
      </w:r>
      <w:proofErr w:type="spellStart"/>
      <w:r>
        <w:t>Reactjs</w:t>
      </w:r>
      <w:proofErr w:type="spellEnd"/>
      <w:r>
        <w:t xml:space="preserve"> and firebase</w:t>
      </w:r>
    </w:p>
    <w:p w:rsidR="00394A6D" w:rsidRDefault="002A64B8">
      <w:pPr>
        <w:pStyle w:val="Heading2"/>
      </w:pPr>
      <w:r>
        <w:rPr>
          <w:caps w:val="0"/>
        </w:rPr>
        <w:t>Weather App</w:t>
      </w:r>
    </w:p>
    <w:p w:rsidR="00394A6D" w:rsidRDefault="002A64B8">
      <w:pPr>
        <w:pStyle w:val="ListBullet"/>
      </w:pPr>
      <w:r>
        <w:t>Enter your location and get weather details of your city.</w:t>
      </w:r>
    </w:p>
    <w:p w:rsidR="00394A6D" w:rsidRDefault="00394A6D">
      <w:pPr>
        <w:pStyle w:val="Heading2"/>
      </w:pPr>
    </w:p>
    <w:p w:rsidR="00394A6D" w:rsidRPr="0085584A" w:rsidRDefault="002A64B8">
      <w:pPr>
        <w:pStyle w:val="Heading1"/>
        <w:rPr>
          <w:sz w:val="36"/>
          <w:szCs w:val="36"/>
          <w:u w:val="single"/>
        </w:rPr>
      </w:pPr>
      <w:r w:rsidRPr="0085584A">
        <w:rPr>
          <w:sz w:val="36"/>
          <w:szCs w:val="36"/>
          <w:u w:val="single"/>
        </w:rPr>
        <w:t>Skills</w:t>
      </w:r>
    </w:p>
    <w:p w:rsidR="00394A6D" w:rsidRDefault="002A64B8" w:rsidP="002A64B8">
      <w:pPr>
        <w:pStyle w:val="Heading2"/>
        <w:numPr>
          <w:ilvl w:val="0"/>
          <w:numId w:val="20"/>
        </w:numPr>
      </w:pPr>
      <w:r>
        <w:t>html </w:t>
      </w:r>
    </w:p>
    <w:p w:rsidR="00394A6D" w:rsidRDefault="002A64B8" w:rsidP="002A64B8">
      <w:pPr>
        <w:pStyle w:val="Heading2"/>
        <w:numPr>
          <w:ilvl w:val="0"/>
          <w:numId w:val="20"/>
        </w:numPr>
      </w:pPr>
      <w:r>
        <w:t>css </w:t>
      </w:r>
    </w:p>
    <w:p w:rsidR="002A64B8" w:rsidRDefault="002A64B8" w:rsidP="002A64B8">
      <w:pPr>
        <w:pStyle w:val="Heading2"/>
        <w:numPr>
          <w:ilvl w:val="0"/>
          <w:numId w:val="20"/>
        </w:numPr>
      </w:pPr>
      <w:r>
        <w:t>javascript</w:t>
      </w:r>
    </w:p>
    <w:p w:rsidR="002A64B8" w:rsidRDefault="002A64B8" w:rsidP="002A64B8">
      <w:pPr>
        <w:pStyle w:val="Heading2"/>
        <w:numPr>
          <w:ilvl w:val="0"/>
          <w:numId w:val="20"/>
        </w:numPr>
      </w:pPr>
      <w:r>
        <w:t>reactjs</w:t>
      </w:r>
    </w:p>
    <w:p w:rsidR="002A64B8" w:rsidRDefault="002A64B8" w:rsidP="002A64B8">
      <w:pPr>
        <w:pStyle w:val="Heading2"/>
        <w:numPr>
          <w:ilvl w:val="0"/>
          <w:numId w:val="20"/>
        </w:numPr>
      </w:pPr>
      <w:r>
        <w:t xml:space="preserve">bootstrap </w:t>
      </w:r>
    </w:p>
    <w:p w:rsidR="0085584A" w:rsidRDefault="0085584A" w:rsidP="0085584A">
      <w:pPr>
        <w:pStyle w:val="Heading2"/>
        <w:ind w:left="720"/>
      </w:pPr>
    </w:p>
    <w:p w:rsidR="0085584A" w:rsidRDefault="0085584A" w:rsidP="0085584A">
      <w:pPr>
        <w:pStyle w:val="Heading2"/>
        <w:rPr>
          <w:sz w:val="36"/>
          <w:szCs w:val="36"/>
          <w:u w:val="single"/>
        </w:rPr>
      </w:pPr>
      <w:r w:rsidRPr="0085584A">
        <w:rPr>
          <w:sz w:val="36"/>
          <w:szCs w:val="36"/>
          <w:u w:val="single"/>
        </w:rPr>
        <w:t>SOFT skills</w:t>
      </w:r>
    </w:p>
    <w:p w:rsidR="0085584A" w:rsidRPr="0085584A" w:rsidRDefault="0085584A" w:rsidP="0085584A">
      <w:pPr>
        <w:pStyle w:val="Heading2"/>
        <w:rPr>
          <w:b w:val="0"/>
          <w:sz w:val="24"/>
          <w:szCs w:val="24"/>
        </w:rPr>
      </w:pPr>
      <w:r>
        <w:rPr>
          <w:b w:val="0"/>
          <w:caps w:val="0"/>
          <w:sz w:val="24"/>
          <w:szCs w:val="24"/>
        </w:rPr>
        <w:t xml:space="preserve">  Adaptability, Time </w:t>
      </w:r>
      <w:proofErr w:type="gramStart"/>
      <w:r>
        <w:rPr>
          <w:b w:val="0"/>
          <w:caps w:val="0"/>
          <w:sz w:val="24"/>
          <w:szCs w:val="24"/>
        </w:rPr>
        <w:t>management ,</w:t>
      </w:r>
      <w:proofErr w:type="gramEnd"/>
      <w:r>
        <w:rPr>
          <w:b w:val="0"/>
          <w:caps w:val="0"/>
          <w:sz w:val="24"/>
          <w:szCs w:val="24"/>
        </w:rPr>
        <w:t xml:space="preserve"> Problem solving, Active listening</w:t>
      </w:r>
      <w:r w:rsidR="0016592A">
        <w:rPr>
          <w:b w:val="0"/>
          <w:caps w:val="0"/>
          <w:sz w:val="24"/>
          <w:szCs w:val="24"/>
        </w:rPr>
        <w:t>, Team work</w:t>
      </w:r>
      <w:bookmarkStart w:id="0" w:name="_GoBack"/>
      <w:bookmarkEnd w:id="0"/>
    </w:p>
    <w:p w:rsidR="0085584A" w:rsidRPr="0085584A" w:rsidRDefault="0085584A" w:rsidP="0085584A">
      <w:pPr>
        <w:pStyle w:val="Heading2"/>
        <w:rPr>
          <w:sz w:val="24"/>
          <w:szCs w:val="24"/>
          <w:u w:val="single"/>
        </w:rPr>
      </w:pPr>
    </w:p>
    <w:p w:rsidR="0085584A" w:rsidRDefault="0085584A" w:rsidP="0085584A">
      <w:pPr>
        <w:pStyle w:val="Heading2"/>
      </w:pPr>
    </w:p>
    <w:p w:rsidR="00D56207" w:rsidRDefault="00D56207" w:rsidP="002A64B8">
      <w:pPr>
        <w:pStyle w:val="ListBullet"/>
        <w:numPr>
          <w:ilvl w:val="0"/>
          <w:numId w:val="0"/>
        </w:numPr>
        <w:ind w:left="360"/>
      </w:pPr>
    </w:p>
    <w:p w:rsidR="002A64B8" w:rsidRDefault="002A64B8" w:rsidP="002A64B8">
      <w:pPr>
        <w:pStyle w:val="ListBullet"/>
        <w:numPr>
          <w:ilvl w:val="0"/>
          <w:numId w:val="0"/>
        </w:numPr>
        <w:ind w:left="360"/>
      </w:pPr>
    </w:p>
    <w:sectPr w:rsidR="002A64B8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7EF" w:rsidRDefault="006547EF">
      <w:pPr>
        <w:spacing w:after="0"/>
      </w:pPr>
      <w:r>
        <w:separator/>
      </w:r>
    </w:p>
  </w:endnote>
  <w:endnote w:type="continuationSeparator" w:id="0">
    <w:p w:rsidR="006547EF" w:rsidRDefault="006547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84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7EF" w:rsidRDefault="006547EF">
      <w:pPr>
        <w:spacing w:after="0"/>
      </w:pPr>
      <w:r>
        <w:separator/>
      </w:r>
    </w:p>
  </w:footnote>
  <w:footnote w:type="continuationSeparator" w:id="0">
    <w:p w:rsidR="006547EF" w:rsidRDefault="006547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470735"/>
    <w:multiLevelType w:val="hybridMultilevel"/>
    <w:tmpl w:val="D9FAD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B8"/>
    <w:rsid w:val="0016592A"/>
    <w:rsid w:val="002A64B8"/>
    <w:rsid w:val="00374627"/>
    <w:rsid w:val="00394A6D"/>
    <w:rsid w:val="003F19B9"/>
    <w:rsid w:val="004476A1"/>
    <w:rsid w:val="005114E7"/>
    <w:rsid w:val="005E5E55"/>
    <w:rsid w:val="00616068"/>
    <w:rsid w:val="006547EF"/>
    <w:rsid w:val="006E401C"/>
    <w:rsid w:val="0077621B"/>
    <w:rsid w:val="007963CE"/>
    <w:rsid w:val="007D00B3"/>
    <w:rsid w:val="0085584A"/>
    <w:rsid w:val="008916B6"/>
    <w:rsid w:val="008E10EB"/>
    <w:rsid w:val="009763C8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customStyle="1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customStyle="1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customStyle="1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customStyle="1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ira\Desktop\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DF81F8259743C497B9E50CD68BC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EAD6D-804C-4657-A9F8-0DFC73380A29}"/>
      </w:docPartPr>
      <w:docPartBody>
        <w:p w:rsidR="00000000" w:rsidRDefault="00A053FD">
          <w:pPr>
            <w:pStyle w:val="E9DF81F8259743C497B9E50CD68BCCA5"/>
          </w:pPr>
          <w:r>
            <w:t>Your Name</w:t>
          </w:r>
        </w:p>
      </w:docPartBody>
    </w:docPart>
    <w:docPart>
      <w:docPartPr>
        <w:name w:val="9EE2447CFB1D4487AA84FC1124C5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2103-B9C2-4C69-89EB-C3CD3753AF3C}"/>
      </w:docPartPr>
      <w:docPartBody>
        <w:p w:rsidR="00000000" w:rsidRDefault="00A053FD">
          <w:pPr>
            <w:pStyle w:val="9EE2447CFB1D4487AA84FC1124C5F20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3FD"/>
    <w:rsid w:val="00A0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F81F8259743C497B9E50CD68BCCA5">
    <w:name w:val="E9DF81F8259743C497B9E50CD68BCCA5"/>
  </w:style>
  <w:style w:type="paragraph" w:customStyle="1" w:styleId="D297A400CCA34D818ECF0EAF2C5CE142">
    <w:name w:val="D297A400CCA34D818ECF0EAF2C5CE142"/>
  </w:style>
  <w:style w:type="paragraph" w:customStyle="1" w:styleId="007F5B58F5CA4C1794D69E2E125667FE">
    <w:name w:val="007F5B58F5CA4C1794D69E2E125667FE"/>
  </w:style>
  <w:style w:type="paragraph" w:customStyle="1" w:styleId="F36595A40C3A4A879F84DF1100C395DE">
    <w:name w:val="F36595A40C3A4A879F84DF1100C395DE"/>
  </w:style>
  <w:style w:type="paragraph" w:customStyle="1" w:styleId="8DC1EF698F504FF1B449FF9112AF5DCB">
    <w:name w:val="8DC1EF698F504FF1B449FF9112AF5DCB"/>
  </w:style>
  <w:style w:type="paragraph" w:customStyle="1" w:styleId="804FAE51401E4821934063E9721153A3">
    <w:name w:val="804FAE51401E4821934063E9721153A3"/>
  </w:style>
  <w:style w:type="paragraph" w:customStyle="1" w:styleId="4EE02EEEE62241B29491D76F62552E93">
    <w:name w:val="4EE02EEEE62241B29491D76F62552E93"/>
  </w:style>
  <w:style w:type="paragraph" w:customStyle="1" w:styleId="9EE2447CFB1D4487AA84FC1124C5F206">
    <w:name w:val="9EE2447CFB1D4487AA84FC1124C5F206"/>
  </w:style>
  <w:style w:type="paragraph" w:customStyle="1" w:styleId="CB37717B4B214E9F9F2D4B459721016B">
    <w:name w:val="CB37717B4B214E9F9F2D4B459721016B"/>
  </w:style>
  <w:style w:type="paragraph" w:customStyle="1" w:styleId="C92727B5C5604ECC868F3072FEAAA5D7">
    <w:name w:val="C92727B5C5604ECC868F3072FEAAA5D7"/>
  </w:style>
  <w:style w:type="paragraph" w:customStyle="1" w:styleId="C78A4997C29742B4813AD3A06C573382">
    <w:name w:val="C78A4997C29742B4813AD3A06C573382"/>
  </w:style>
  <w:style w:type="paragraph" w:customStyle="1" w:styleId="A3E028476E3D4EBA8494CE44E8CB7C72">
    <w:name w:val="A3E028476E3D4EBA8494CE44E8CB7C72"/>
  </w:style>
  <w:style w:type="paragraph" w:customStyle="1" w:styleId="5F23EE3E78314577A8F9C82A65466982">
    <w:name w:val="5F23EE3E78314577A8F9C82A65466982"/>
  </w:style>
  <w:style w:type="paragraph" w:customStyle="1" w:styleId="3161C8CA74B6489C881F8855B476C2B7">
    <w:name w:val="3161C8CA74B6489C881F8855B476C2B7"/>
  </w:style>
  <w:style w:type="paragraph" w:customStyle="1" w:styleId="CEB5C39B14084451B2937E8B2D40649D">
    <w:name w:val="CEB5C39B14084451B2937E8B2D40649D"/>
  </w:style>
  <w:style w:type="paragraph" w:customStyle="1" w:styleId="5974BDD46FE244CFACB0BF8F30DC867E">
    <w:name w:val="5974BDD46FE244CFACB0BF8F30DC867E"/>
  </w:style>
  <w:style w:type="paragraph" w:customStyle="1" w:styleId="E3430CCC3BD24809AF6EC2BDDD17F095">
    <w:name w:val="E3430CCC3BD24809AF6EC2BDDD17F095"/>
  </w:style>
  <w:style w:type="paragraph" w:customStyle="1" w:styleId="4E43AF7EE41B4371A01C087A89D12897">
    <w:name w:val="4E43AF7EE41B4371A01C087A89D12897"/>
  </w:style>
  <w:style w:type="paragraph" w:customStyle="1" w:styleId="F30A11466FC046AD87BD4BF0C4E4169F">
    <w:name w:val="F30A11466FC046AD87BD4BF0C4E4169F"/>
  </w:style>
  <w:style w:type="paragraph" w:customStyle="1" w:styleId="750F7233D23B4EC28F08383A7F9764F2">
    <w:name w:val="750F7233D23B4EC28F08383A7F9764F2"/>
  </w:style>
  <w:style w:type="paragraph" w:customStyle="1" w:styleId="C4C44BFDB28248F18F535A9E816867CF">
    <w:name w:val="C4C44BFDB28248F18F535A9E816867CF"/>
  </w:style>
  <w:style w:type="paragraph" w:customStyle="1" w:styleId="CF50DD34879A468FAAFB54B0F809E43C">
    <w:name w:val="CF50DD34879A468FAAFB54B0F809E43C"/>
  </w:style>
  <w:style w:type="paragraph" w:customStyle="1" w:styleId="2387994583D043DF87D865DA62335C55">
    <w:name w:val="2387994583D043DF87D865DA62335C55"/>
  </w:style>
  <w:style w:type="paragraph" w:customStyle="1" w:styleId="8A2C479FF4814CB1B1308978728F1033">
    <w:name w:val="8A2C479FF4814CB1B1308978728F1033"/>
  </w:style>
  <w:style w:type="paragraph" w:customStyle="1" w:styleId="8C8F4057A80F4A63B1125C1FDE115715">
    <w:name w:val="8C8F4057A80F4A63B1125C1FDE115715"/>
  </w:style>
  <w:style w:type="paragraph" w:customStyle="1" w:styleId="2B72C1E125E248F18B4744AD540DCBA4">
    <w:name w:val="2B72C1E125E248F18B4744AD540DCBA4"/>
  </w:style>
  <w:style w:type="paragraph" w:customStyle="1" w:styleId="41759FC038B8484F8BD951AF2B98EDC0">
    <w:name w:val="41759FC038B8484F8BD951AF2B98EDC0"/>
  </w:style>
  <w:style w:type="paragraph" w:customStyle="1" w:styleId="335570E8E3FF4644AF4F2191075BF96D">
    <w:name w:val="335570E8E3FF4644AF4F2191075BF96D"/>
  </w:style>
  <w:style w:type="paragraph" w:customStyle="1" w:styleId="59BFDAAB020E4295800938FEA2D36B6E">
    <w:name w:val="59BFDAAB020E4295800938FEA2D36B6E"/>
  </w:style>
  <w:style w:type="paragraph" w:customStyle="1" w:styleId="44EED6FEAA77471F958477060D180F78">
    <w:name w:val="44EED6FEAA77471F958477060D180F78"/>
  </w:style>
  <w:style w:type="paragraph" w:customStyle="1" w:styleId="A38FECE887BC40B8A20DA1A19FD8BB0B">
    <w:name w:val="A38FECE887BC40B8A20DA1A19FD8BB0B"/>
  </w:style>
  <w:style w:type="paragraph" w:customStyle="1" w:styleId="E2F5CB0EBA3C41C8B69065DBF23EE07A">
    <w:name w:val="E2F5CB0EBA3C41C8B69065DBF23EE07A"/>
  </w:style>
  <w:style w:type="paragraph" w:customStyle="1" w:styleId="B9AF781AFF23416B9B894FC73B26824D">
    <w:name w:val="B9AF781AFF23416B9B894FC73B26824D"/>
  </w:style>
  <w:style w:type="paragraph" w:customStyle="1" w:styleId="9EC756788A9F44E0BA8EB3B2CA5C1480">
    <w:name w:val="9EC756788A9F44E0BA8EB3B2CA5C1480"/>
  </w:style>
  <w:style w:type="paragraph" w:customStyle="1" w:styleId="902EB09183414130B9333A097E7AD730">
    <w:name w:val="902EB09183414130B9333A097E7AD730"/>
  </w:style>
  <w:style w:type="paragraph" w:customStyle="1" w:styleId="9F4AE2CF67B14B3F91ED280749EA3BAC">
    <w:name w:val="9F4AE2CF67B14B3F91ED280749EA3B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F81F8259743C497B9E50CD68BCCA5">
    <w:name w:val="E9DF81F8259743C497B9E50CD68BCCA5"/>
  </w:style>
  <w:style w:type="paragraph" w:customStyle="1" w:styleId="D297A400CCA34D818ECF0EAF2C5CE142">
    <w:name w:val="D297A400CCA34D818ECF0EAF2C5CE142"/>
  </w:style>
  <w:style w:type="paragraph" w:customStyle="1" w:styleId="007F5B58F5CA4C1794D69E2E125667FE">
    <w:name w:val="007F5B58F5CA4C1794D69E2E125667FE"/>
  </w:style>
  <w:style w:type="paragraph" w:customStyle="1" w:styleId="F36595A40C3A4A879F84DF1100C395DE">
    <w:name w:val="F36595A40C3A4A879F84DF1100C395DE"/>
  </w:style>
  <w:style w:type="paragraph" w:customStyle="1" w:styleId="8DC1EF698F504FF1B449FF9112AF5DCB">
    <w:name w:val="8DC1EF698F504FF1B449FF9112AF5DCB"/>
  </w:style>
  <w:style w:type="paragraph" w:customStyle="1" w:styleId="804FAE51401E4821934063E9721153A3">
    <w:name w:val="804FAE51401E4821934063E9721153A3"/>
  </w:style>
  <w:style w:type="paragraph" w:customStyle="1" w:styleId="4EE02EEEE62241B29491D76F62552E93">
    <w:name w:val="4EE02EEEE62241B29491D76F62552E93"/>
  </w:style>
  <w:style w:type="paragraph" w:customStyle="1" w:styleId="9EE2447CFB1D4487AA84FC1124C5F206">
    <w:name w:val="9EE2447CFB1D4487AA84FC1124C5F206"/>
  </w:style>
  <w:style w:type="paragraph" w:customStyle="1" w:styleId="CB37717B4B214E9F9F2D4B459721016B">
    <w:name w:val="CB37717B4B214E9F9F2D4B459721016B"/>
  </w:style>
  <w:style w:type="paragraph" w:customStyle="1" w:styleId="C92727B5C5604ECC868F3072FEAAA5D7">
    <w:name w:val="C92727B5C5604ECC868F3072FEAAA5D7"/>
  </w:style>
  <w:style w:type="paragraph" w:customStyle="1" w:styleId="C78A4997C29742B4813AD3A06C573382">
    <w:name w:val="C78A4997C29742B4813AD3A06C573382"/>
  </w:style>
  <w:style w:type="paragraph" w:customStyle="1" w:styleId="A3E028476E3D4EBA8494CE44E8CB7C72">
    <w:name w:val="A3E028476E3D4EBA8494CE44E8CB7C72"/>
  </w:style>
  <w:style w:type="paragraph" w:customStyle="1" w:styleId="5F23EE3E78314577A8F9C82A65466982">
    <w:name w:val="5F23EE3E78314577A8F9C82A65466982"/>
  </w:style>
  <w:style w:type="paragraph" w:customStyle="1" w:styleId="3161C8CA74B6489C881F8855B476C2B7">
    <w:name w:val="3161C8CA74B6489C881F8855B476C2B7"/>
  </w:style>
  <w:style w:type="paragraph" w:customStyle="1" w:styleId="CEB5C39B14084451B2937E8B2D40649D">
    <w:name w:val="CEB5C39B14084451B2937E8B2D40649D"/>
  </w:style>
  <w:style w:type="paragraph" w:customStyle="1" w:styleId="5974BDD46FE244CFACB0BF8F30DC867E">
    <w:name w:val="5974BDD46FE244CFACB0BF8F30DC867E"/>
  </w:style>
  <w:style w:type="paragraph" w:customStyle="1" w:styleId="E3430CCC3BD24809AF6EC2BDDD17F095">
    <w:name w:val="E3430CCC3BD24809AF6EC2BDDD17F095"/>
  </w:style>
  <w:style w:type="paragraph" w:customStyle="1" w:styleId="4E43AF7EE41B4371A01C087A89D12897">
    <w:name w:val="4E43AF7EE41B4371A01C087A89D12897"/>
  </w:style>
  <w:style w:type="paragraph" w:customStyle="1" w:styleId="F30A11466FC046AD87BD4BF0C4E4169F">
    <w:name w:val="F30A11466FC046AD87BD4BF0C4E4169F"/>
  </w:style>
  <w:style w:type="paragraph" w:customStyle="1" w:styleId="750F7233D23B4EC28F08383A7F9764F2">
    <w:name w:val="750F7233D23B4EC28F08383A7F9764F2"/>
  </w:style>
  <w:style w:type="paragraph" w:customStyle="1" w:styleId="C4C44BFDB28248F18F535A9E816867CF">
    <w:name w:val="C4C44BFDB28248F18F535A9E816867CF"/>
  </w:style>
  <w:style w:type="paragraph" w:customStyle="1" w:styleId="CF50DD34879A468FAAFB54B0F809E43C">
    <w:name w:val="CF50DD34879A468FAAFB54B0F809E43C"/>
  </w:style>
  <w:style w:type="paragraph" w:customStyle="1" w:styleId="2387994583D043DF87D865DA62335C55">
    <w:name w:val="2387994583D043DF87D865DA62335C55"/>
  </w:style>
  <w:style w:type="paragraph" w:customStyle="1" w:styleId="8A2C479FF4814CB1B1308978728F1033">
    <w:name w:val="8A2C479FF4814CB1B1308978728F1033"/>
  </w:style>
  <w:style w:type="paragraph" w:customStyle="1" w:styleId="8C8F4057A80F4A63B1125C1FDE115715">
    <w:name w:val="8C8F4057A80F4A63B1125C1FDE115715"/>
  </w:style>
  <w:style w:type="paragraph" w:customStyle="1" w:styleId="2B72C1E125E248F18B4744AD540DCBA4">
    <w:name w:val="2B72C1E125E248F18B4744AD540DCBA4"/>
  </w:style>
  <w:style w:type="paragraph" w:customStyle="1" w:styleId="41759FC038B8484F8BD951AF2B98EDC0">
    <w:name w:val="41759FC038B8484F8BD951AF2B98EDC0"/>
  </w:style>
  <w:style w:type="paragraph" w:customStyle="1" w:styleId="335570E8E3FF4644AF4F2191075BF96D">
    <w:name w:val="335570E8E3FF4644AF4F2191075BF96D"/>
  </w:style>
  <w:style w:type="paragraph" w:customStyle="1" w:styleId="59BFDAAB020E4295800938FEA2D36B6E">
    <w:name w:val="59BFDAAB020E4295800938FEA2D36B6E"/>
  </w:style>
  <w:style w:type="paragraph" w:customStyle="1" w:styleId="44EED6FEAA77471F958477060D180F78">
    <w:name w:val="44EED6FEAA77471F958477060D180F78"/>
  </w:style>
  <w:style w:type="paragraph" w:customStyle="1" w:styleId="A38FECE887BC40B8A20DA1A19FD8BB0B">
    <w:name w:val="A38FECE887BC40B8A20DA1A19FD8BB0B"/>
  </w:style>
  <w:style w:type="paragraph" w:customStyle="1" w:styleId="E2F5CB0EBA3C41C8B69065DBF23EE07A">
    <w:name w:val="E2F5CB0EBA3C41C8B69065DBF23EE07A"/>
  </w:style>
  <w:style w:type="paragraph" w:customStyle="1" w:styleId="B9AF781AFF23416B9B894FC73B26824D">
    <w:name w:val="B9AF781AFF23416B9B894FC73B26824D"/>
  </w:style>
  <w:style w:type="paragraph" w:customStyle="1" w:styleId="9EC756788A9F44E0BA8EB3B2CA5C1480">
    <w:name w:val="9EC756788A9F44E0BA8EB3B2CA5C1480"/>
  </w:style>
  <w:style w:type="paragraph" w:customStyle="1" w:styleId="902EB09183414130B9333A097E7AD730">
    <w:name w:val="902EB09183414130B9333A097E7AD730"/>
  </w:style>
  <w:style w:type="paragraph" w:customStyle="1" w:styleId="9F4AE2CF67B14B3F91ED280749EA3BAC">
    <w:name w:val="9F4AE2CF67B14B3F91ED280749EA3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</Template>
  <TotalTime>17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taye</dc:creator>
  <dc:description>Dhiraj Taye</dc:description>
  <cp:lastModifiedBy>Dhiraj taye</cp:lastModifiedBy>
  <cp:revision>2</cp:revision>
  <dcterms:created xsi:type="dcterms:W3CDTF">2022-12-22T11:26:00Z</dcterms:created>
  <dcterms:modified xsi:type="dcterms:W3CDTF">2022-12-22T11:43:00Z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